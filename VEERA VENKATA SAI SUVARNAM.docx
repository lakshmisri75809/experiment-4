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495AEB" w14:paraId="70BA3FB6" w14:textId="77777777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40F0E607" w14:textId="3A0A6E2C" w:rsidR="00495AEB" w:rsidRDefault="0007250A" w:rsidP="00B70A10">
            <w:pPr>
              <w:pStyle w:val="PersonalName"/>
              <w:jc w:val="center"/>
            </w:pPr>
            <w:r>
              <w:t>SRI LAKSHMI</w:t>
            </w:r>
            <w:r w:rsidR="00B70A10">
              <w:t xml:space="preserve"> SUVARNAM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74B5779A" w14:textId="77777777" w:rsidR="00495AEB" w:rsidRDefault="00000000">
            <w:pPr>
              <w:pStyle w:val="NoSpacing"/>
              <w:ind w:left="71" w:hanging="71"/>
              <w:jc w:val="right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54FF0DF5" wp14:editId="57C74978">
                      <wp:extent cx="548640" cy="640080"/>
                      <wp:effectExtent l="0" t="0" r="3810" b="762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4237C8" id="Rectangle 1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495AEB" w14:paraId="62D93755" w14:textId="77777777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342B1132" w14:textId="5019C74F" w:rsidR="00495AEB" w:rsidRDefault="00000000" w:rsidP="00B70A10">
            <w:sdt>
              <w:sdtPr>
                <w:alias w:val="Address"/>
                <w:tag w:val="Address"/>
                <w:id w:val="-203863747"/>
                <w:placeholder>
                  <w:docPart w:val="04D088B468FE4B4AA03DB16B594579C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="00B70A10">
                  <w:t>CONTACT NO:</w:t>
                </w:r>
                <w:r w:rsidR="0007250A">
                  <w:t>6303685735</w:t>
                </w:r>
                <w:r w:rsidR="00B70A10">
                  <w:t xml:space="preserve">              EMAIL </w:t>
                </w:r>
                <w:proofErr w:type="gramStart"/>
                <w:r w:rsidR="00B70A10">
                  <w:t>ADDRESS:</w:t>
                </w:r>
                <w:r w:rsidR="0007250A">
                  <w:t>lakshmisri75809@gmail.com</w:t>
                </w:r>
                <w:proofErr w:type="gramEnd"/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733F6A2D" w14:textId="77777777" w:rsidR="00495AEB" w:rsidRDefault="00495AEB">
            <w:pPr>
              <w:pStyle w:val="NoSpacing"/>
            </w:pPr>
          </w:p>
        </w:tc>
      </w:tr>
    </w:tbl>
    <w:p w14:paraId="5D31A7CB" w14:textId="19EFE99D" w:rsidR="00495AEB" w:rsidRPr="00B70A10" w:rsidRDefault="00B70A10" w:rsidP="00B70A10">
      <w:pPr>
        <w:pStyle w:val="PersonalName"/>
        <w:rPr>
          <w:color w:val="0070C0"/>
        </w:rPr>
      </w:pPr>
      <w:r w:rsidRPr="00DB33D1">
        <w:rPr>
          <w:color w:val="7030A0"/>
          <w:u w:val="double"/>
        </w:rPr>
        <w:t>career</w:t>
      </w:r>
      <w:r>
        <w:rPr>
          <w:color w:val="7030A0"/>
        </w:rPr>
        <w:t xml:space="preserve"> </w:t>
      </w:r>
      <w:r w:rsidRPr="00DB33D1">
        <w:rPr>
          <w:color w:val="7030A0"/>
          <w:u w:val="double"/>
        </w:rPr>
        <w:t>objective</w:t>
      </w:r>
      <w:r>
        <w:rPr>
          <w:color w:val="7030A0"/>
        </w:rPr>
        <w:t>:</w:t>
      </w:r>
    </w:p>
    <w:p w14:paraId="2E95903E" w14:textId="5E5A842C" w:rsidR="00B70A10" w:rsidRPr="004203E5" w:rsidRDefault="00B70A10" w:rsidP="00B70A10">
      <w:pPr>
        <w:pStyle w:val="PersonalName"/>
        <w:rPr>
          <w:color w:val="0D0D0D" w:themeColor="text1" w:themeTint="F2"/>
        </w:rPr>
      </w:pPr>
    </w:p>
    <w:p w14:paraId="539B61B6" w14:textId="5813B623" w:rsidR="00B70A10" w:rsidRPr="0096735A" w:rsidRDefault="004203E5" w:rsidP="0096735A">
      <w:pPr>
        <w:rPr>
          <w:color w:val="7030A0"/>
        </w:rPr>
      </w:pPr>
      <w:r>
        <w:t>To secure a challenging position in a reputable organization where I can leverage my skills</w:t>
      </w:r>
      <w:r w:rsidR="00DB33D1">
        <w:t xml:space="preserve"> and contribute to the company’s success while continuing to grow profession</w:t>
      </w:r>
    </w:p>
    <w:p w14:paraId="7B9FF37A" w14:textId="424C8B67" w:rsidR="00FE4852" w:rsidRPr="00FE4852" w:rsidRDefault="0096735A" w:rsidP="00FE4852">
      <w:pPr>
        <w:pStyle w:val="PersonalName"/>
        <w:rPr>
          <w:color w:val="7030A0"/>
          <w:u w:val="double"/>
        </w:rPr>
      </w:pPr>
      <w:r w:rsidRPr="0096735A">
        <w:rPr>
          <w:color w:val="7030A0"/>
          <w:u w:val="double"/>
        </w:rPr>
        <w:t>EDUCAT</w:t>
      </w:r>
      <w:r w:rsidR="00FE4852">
        <w:rPr>
          <w:color w:val="7030A0"/>
          <w:u w:val="double"/>
        </w:rPr>
        <w:t>ION:</w:t>
      </w:r>
    </w:p>
    <w:p w14:paraId="7049C781" w14:textId="77777777" w:rsidR="00FE4852" w:rsidRDefault="00FE4852" w:rsidP="00FE4852">
      <w:pPr>
        <w:rPr>
          <w:u w:val="double"/>
        </w:rPr>
      </w:pPr>
    </w:p>
    <w:p w14:paraId="31091B4F" w14:textId="7BA78FD6" w:rsidR="00B70A10" w:rsidRDefault="00FE4852" w:rsidP="00FE4852">
      <w:r>
        <w:rPr>
          <w:u w:val="single"/>
        </w:rPr>
        <w:t>Degree</w:t>
      </w:r>
      <w:r>
        <w:t xml:space="preserve">: </w:t>
      </w:r>
      <w:r w:rsidR="0007250A">
        <w:t>Aditya degree college</w:t>
      </w:r>
    </w:p>
    <w:p w14:paraId="2992E526" w14:textId="5CC58ED0" w:rsidR="00FE4852" w:rsidRDefault="00FE4852" w:rsidP="00FE4852">
      <w:r>
        <w:t>202</w:t>
      </w:r>
      <w:r w:rsidR="0007250A">
        <w:t>3-2026</w:t>
      </w:r>
    </w:p>
    <w:p w14:paraId="5B82BF44" w14:textId="7B89746A" w:rsidR="00AC0AA3" w:rsidRDefault="00AC0AA3" w:rsidP="00FE4852">
      <w:r w:rsidRPr="00AC0AA3">
        <w:rPr>
          <w:u w:val="single"/>
        </w:rPr>
        <w:t>Intermediate</w:t>
      </w:r>
      <w:r>
        <w:t xml:space="preserve">: </w:t>
      </w:r>
    </w:p>
    <w:p w14:paraId="42D3B086" w14:textId="1BFCC4BA" w:rsidR="00AC0AA3" w:rsidRDefault="0007250A" w:rsidP="00FE4852">
      <w:r>
        <w:t>SHRM junior college</w:t>
      </w:r>
    </w:p>
    <w:p w14:paraId="2596D53E" w14:textId="26E550EE" w:rsidR="0007250A" w:rsidRDefault="00AC0AA3" w:rsidP="0007250A">
      <w:r>
        <w:t>20</w:t>
      </w:r>
      <w:r w:rsidR="0007250A">
        <w:t>21-20</w:t>
      </w:r>
      <w:r w:rsidR="00C62E58">
        <w:t>23</w:t>
      </w:r>
    </w:p>
    <w:p w14:paraId="12BC7E14" w14:textId="267F7EEC" w:rsidR="00AC0AA3" w:rsidRDefault="0007250A" w:rsidP="00FE4852">
      <w:pPr>
        <w:rPr>
          <w:u w:val="single"/>
        </w:rPr>
      </w:pPr>
      <w:r>
        <w:t xml:space="preserve"> </w:t>
      </w:r>
      <w:r w:rsidR="00AC0AA3" w:rsidRPr="00AC0AA3">
        <w:rPr>
          <w:u w:val="single"/>
        </w:rPr>
        <w:t>SSC</w:t>
      </w:r>
      <w:r w:rsidR="00AC0AA3">
        <w:rPr>
          <w:u w:val="single"/>
        </w:rPr>
        <w:t>:</w:t>
      </w:r>
    </w:p>
    <w:p w14:paraId="43D8A529" w14:textId="301F910A" w:rsidR="00AC0AA3" w:rsidRDefault="00AC0AA3" w:rsidP="00AC0AA3">
      <w:pPr>
        <w:pStyle w:val="NoSpacing"/>
      </w:pPr>
      <w:r>
        <w:t>S</w:t>
      </w:r>
      <w:r w:rsidR="00C62E58">
        <w:t>.B.M.R.G.</w:t>
      </w:r>
      <w:proofErr w:type="gramStart"/>
      <w:r w:rsidR="00C62E58">
        <w:t>G.HIGH</w:t>
      </w:r>
      <w:proofErr w:type="gramEnd"/>
      <w:r w:rsidR="00C62E58">
        <w:t xml:space="preserve"> School</w:t>
      </w:r>
    </w:p>
    <w:p w14:paraId="02971CF5" w14:textId="760785FE" w:rsidR="00FF46F2" w:rsidRDefault="00AC0AA3" w:rsidP="00FF46F2">
      <w:pPr>
        <w:pStyle w:val="NoSpacing"/>
      </w:pPr>
      <w:r>
        <w:t>2</w:t>
      </w:r>
      <w:r w:rsidR="00C62E58">
        <w:t>020-2021</w:t>
      </w:r>
    </w:p>
    <w:p w14:paraId="3E71AE5F" w14:textId="77777777" w:rsidR="003410F2" w:rsidRDefault="003410F2" w:rsidP="003410F2">
      <w:pPr>
        <w:pStyle w:val="NoSpacing"/>
      </w:pPr>
    </w:p>
    <w:p w14:paraId="40E6FF1E" w14:textId="2FF03B98" w:rsidR="003410F2" w:rsidRDefault="003410F2" w:rsidP="00FF46F2">
      <w:pPr>
        <w:pStyle w:val="PersonalName"/>
      </w:pPr>
      <w:r w:rsidRPr="00FF46F2">
        <w:rPr>
          <w:color w:val="7030A0"/>
          <w:u w:val="double"/>
        </w:rPr>
        <w:t>TECHNICAL</w:t>
      </w:r>
      <w:r>
        <w:t xml:space="preserve"> </w:t>
      </w:r>
      <w:r w:rsidRPr="00FF46F2">
        <w:rPr>
          <w:color w:val="7030A0"/>
          <w:u w:val="double"/>
        </w:rPr>
        <w:t>SKILLS</w:t>
      </w:r>
      <w:r>
        <w:t>:</w:t>
      </w:r>
    </w:p>
    <w:p w14:paraId="091CC35B" w14:textId="3F0AFB09" w:rsidR="00FF46F2" w:rsidRDefault="00FF46F2" w:rsidP="00FF46F2">
      <w:pPr>
        <w:pStyle w:val="PersonalName"/>
      </w:pPr>
    </w:p>
    <w:p w14:paraId="10BD238A" w14:textId="1CC28994" w:rsidR="00FF46F2" w:rsidRDefault="00FF46F2" w:rsidP="00FF46F2">
      <w:r>
        <w:t>Basics of c</w:t>
      </w:r>
    </w:p>
    <w:p w14:paraId="127A02A0" w14:textId="5189B8B1" w:rsidR="00FF46F2" w:rsidRDefault="00FF46F2" w:rsidP="00FF46F2">
      <w:r>
        <w:t>MS office</w:t>
      </w:r>
    </w:p>
    <w:p w14:paraId="4A23B40D" w14:textId="48CA1EF4" w:rsidR="00FF46F2" w:rsidRDefault="00C62E58" w:rsidP="00FF46F2">
      <w:pPr>
        <w:pStyle w:val="PersonalName"/>
      </w:pPr>
      <w:r>
        <w:rPr>
          <w:color w:val="7030A0"/>
          <w:u w:val="double"/>
        </w:rPr>
        <w:t>SOFT</w:t>
      </w:r>
      <w:r w:rsidR="00FF46F2">
        <w:t xml:space="preserve"> </w:t>
      </w:r>
      <w:r w:rsidR="00FF46F2" w:rsidRPr="00FF46F2">
        <w:rPr>
          <w:color w:val="7030A0"/>
          <w:u w:val="double"/>
        </w:rPr>
        <w:t>SKILLS</w:t>
      </w:r>
      <w:r w:rsidR="00FF46F2">
        <w:t>:</w:t>
      </w:r>
    </w:p>
    <w:p w14:paraId="41BAF0D5" w14:textId="77777777" w:rsidR="00FF46F2" w:rsidRPr="00FF46F2" w:rsidRDefault="00FF46F2" w:rsidP="00FF46F2">
      <w:pPr>
        <w:pStyle w:val="PersonalName"/>
        <w:rPr>
          <w:color w:val="7030A0"/>
        </w:rPr>
      </w:pPr>
    </w:p>
    <w:p w14:paraId="25579287" w14:textId="5C4810AB" w:rsidR="00FF46F2" w:rsidRDefault="00FF46F2" w:rsidP="00FF46F2">
      <w:r>
        <w:t xml:space="preserve"> </w:t>
      </w:r>
      <w:r w:rsidR="00151C6E">
        <w:t>O</w:t>
      </w:r>
      <w:r w:rsidR="00C62E58">
        <w:t>bservation</w:t>
      </w:r>
    </w:p>
    <w:p w14:paraId="5B8B6BF1" w14:textId="7FB74B16" w:rsidR="00FF46F2" w:rsidRDefault="00C62E58" w:rsidP="00FF46F2">
      <w:r>
        <w:t>D</w:t>
      </w:r>
      <w:r w:rsidR="00151C6E">
        <w:t>ecision making</w:t>
      </w:r>
    </w:p>
    <w:p w14:paraId="7292E39A" w14:textId="0DF3EA25" w:rsidR="00FF46F2" w:rsidRDefault="00151C6E" w:rsidP="00FF46F2">
      <w:r>
        <w:t>Communication skills</w:t>
      </w:r>
    </w:p>
    <w:p w14:paraId="41BE29B4" w14:textId="0D5AD1FF" w:rsidR="00FF46F2" w:rsidRDefault="00151C6E" w:rsidP="00FF46F2">
      <w:r>
        <w:t>Multitasking</w:t>
      </w:r>
    </w:p>
    <w:p w14:paraId="30325086" w14:textId="792B7FF1" w:rsidR="00FF46F2" w:rsidRDefault="00FF46F2" w:rsidP="00FF46F2">
      <w:pPr>
        <w:pStyle w:val="PersonalName"/>
      </w:pPr>
      <w:proofErr w:type="gramStart"/>
      <w:r w:rsidRPr="00FF46F2">
        <w:rPr>
          <w:color w:val="7030A0"/>
          <w:u w:val="double"/>
        </w:rPr>
        <w:t>CERTIFICATIONS</w:t>
      </w:r>
      <w:r>
        <w:t xml:space="preserve"> </w:t>
      </w:r>
      <w:r w:rsidR="00151C6E">
        <w:rPr>
          <w:color w:val="7030A0"/>
          <w:u w:val="double"/>
        </w:rPr>
        <w:t>:</w:t>
      </w:r>
      <w:proofErr w:type="gramEnd"/>
    </w:p>
    <w:p w14:paraId="42C5FDB3" w14:textId="21F065B4" w:rsidR="00C32EF2" w:rsidRDefault="00C32EF2" w:rsidP="00C32EF2">
      <w:r>
        <w:t xml:space="preserve">Certification </w:t>
      </w:r>
      <w:r w:rsidR="00151C6E">
        <w:t>in programming essential in c</w:t>
      </w:r>
    </w:p>
    <w:p w14:paraId="5824F72C" w14:textId="32B3FDE1" w:rsidR="00151C6E" w:rsidRDefault="00151C6E" w:rsidP="00C32EF2">
      <w:r>
        <w:t>Certificate in INFOSY</w:t>
      </w:r>
    </w:p>
    <w:p w14:paraId="5886133F" w14:textId="5BD7CAEB" w:rsidR="00151C6E" w:rsidRDefault="00151C6E" w:rsidP="00C32EF2">
      <w:r>
        <w:t>Certified in cisco networking basics</w:t>
      </w:r>
    </w:p>
    <w:p w14:paraId="014AC2E2" w14:textId="0BFCDCCC" w:rsidR="00C32EF2" w:rsidRDefault="00151C6E" w:rsidP="00C32EF2">
      <w:r>
        <w:lastRenderedPageBreak/>
        <w:t>Certified in MEP</w:t>
      </w:r>
      <w:r w:rsidR="00917C31">
        <w:t>RO</w:t>
      </w:r>
    </w:p>
    <w:p w14:paraId="56DF05AE" w14:textId="178F5D46" w:rsidR="00C32EF2" w:rsidRPr="00C32EF2" w:rsidRDefault="00C32EF2" w:rsidP="00C32EF2">
      <w:pPr>
        <w:pStyle w:val="PersonalName"/>
        <w:rPr>
          <w:color w:val="7030A0"/>
          <w:u w:val="double"/>
        </w:rPr>
      </w:pPr>
      <w:r w:rsidRPr="00772425">
        <w:rPr>
          <w:color w:val="7030A0"/>
          <w:u w:val="double"/>
        </w:rPr>
        <w:t>LANGUAGE</w:t>
      </w:r>
      <w:r>
        <w:rPr>
          <w:color w:val="7030A0"/>
        </w:rPr>
        <w:t xml:space="preserve"> </w:t>
      </w:r>
      <w:r w:rsidRPr="00772425">
        <w:rPr>
          <w:color w:val="7030A0"/>
          <w:u w:val="double"/>
        </w:rPr>
        <w:t>KNOWN</w:t>
      </w:r>
      <w:r>
        <w:rPr>
          <w:color w:val="7030A0"/>
        </w:rPr>
        <w:t>:</w:t>
      </w:r>
    </w:p>
    <w:p w14:paraId="57EBC652" w14:textId="77777777" w:rsidR="00C32EF2" w:rsidRDefault="00C32EF2" w:rsidP="00C32EF2"/>
    <w:p w14:paraId="6D09A029" w14:textId="722916FC" w:rsidR="00772425" w:rsidRDefault="00772425" w:rsidP="00C32EF2">
      <w:r>
        <w:t>Telugu</w:t>
      </w:r>
    </w:p>
    <w:p w14:paraId="682387E0" w14:textId="6A7B1A9A" w:rsidR="00772425" w:rsidRDefault="00772425" w:rsidP="00C32EF2">
      <w:r>
        <w:t>English</w:t>
      </w:r>
    </w:p>
    <w:p w14:paraId="5A123F6E" w14:textId="3F630CBB" w:rsidR="00C32EF2" w:rsidRDefault="00772425" w:rsidP="00C32EF2">
      <w:pPr>
        <w:pStyle w:val="PersonalName"/>
        <w:rPr>
          <w:color w:val="7030A0"/>
          <w:u w:val="double"/>
        </w:rPr>
      </w:pPr>
      <w:r>
        <w:rPr>
          <w:color w:val="7030A0"/>
          <w:u w:val="double"/>
        </w:rPr>
        <w:t>HOBBIES:</w:t>
      </w:r>
    </w:p>
    <w:p w14:paraId="5DE3B34F" w14:textId="613E4412" w:rsidR="00772425" w:rsidRDefault="00917C31" w:rsidP="00772425">
      <w:r>
        <w:t>Drawing</w:t>
      </w:r>
    </w:p>
    <w:p w14:paraId="04E7D914" w14:textId="5BB98E32" w:rsidR="00772425" w:rsidRDefault="00917C31" w:rsidP="00772425">
      <w:r>
        <w:t>cooking</w:t>
      </w:r>
    </w:p>
    <w:p w14:paraId="7D3E00F9" w14:textId="16BBE743" w:rsidR="00772425" w:rsidRDefault="000A2A70" w:rsidP="00772425">
      <w:pPr>
        <w:pStyle w:val="PersonalName"/>
        <w:rPr>
          <w:color w:val="7030A0"/>
          <w:u w:val="double"/>
        </w:rPr>
      </w:pPr>
      <w:r>
        <w:rPr>
          <w:color w:val="7030A0"/>
          <w:u w:val="double"/>
        </w:rPr>
        <w:t>DECLARATION:</w:t>
      </w:r>
    </w:p>
    <w:p w14:paraId="3F50C2EF" w14:textId="60D8EB36" w:rsidR="000A2A70" w:rsidRDefault="000A2A70" w:rsidP="000A2A70">
      <w:r>
        <w:t xml:space="preserve"> </w:t>
      </w:r>
    </w:p>
    <w:p w14:paraId="1A4DB1A4" w14:textId="74641F02" w:rsidR="000A2A70" w:rsidRPr="00772425" w:rsidRDefault="000A2A70" w:rsidP="000A2A70">
      <w:pPr>
        <w:rPr>
          <w:u w:val="single"/>
        </w:rPr>
      </w:pPr>
      <w:r>
        <w:t>I do here by declare that the above information and particulars are true and correct to the best of my knowledge and belief.</w:t>
      </w:r>
    </w:p>
    <w:p w14:paraId="616BF6A0" w14:textId="77777777" w:rsidR="00FF46F2" w:rsidRDefault="00FF46F2" w:rsidP="00FF46F2">
      <w:pPr>
        <w:pStyle w:val="PersonalName"/>
      </w:pPr>
    </w:p>
    <w:p w14:paraId="2ECD39CC" w14:textId="77777777" w:rsidR="00FF46F2" w:rsidRDefault="00FF46F2" w:rsidP="00FF46F2">
      <w:pPr>
        <w:pStyle w:val="PersonalName"/>
      </w:pPr>
    </w:p>
    <w:p w14:paraId="30CB8D18" w14:textId="77777777" w:rsidR="00FF46F2" w:rsidRDefault="00FF46F2" w:rsidP="00FF46F2">
      <w:pPr>
        <w:pStyle w:val="PersonalName"/>
      </w:pPr>
    </w:p>
    <w:p w14:paraId="29D8AB4C" w14:textId="6F8E9985" w:rsidR="00FF46F2" w:rsidRDefault="00FF46F2" w:rsidP="00FF46F2">
      <w:pPr>
        <w:pStyle w:val="PersonalName"/>
      </w:pPr>
    </w:p>
    <w:p w14:paraId="035E4420" w14:textId="77777777" w:rsidR="00FF46F2" w:rsidRPr="003410F2" w:rsidRDefault="00FF46F2" w:rsidP="00FF46F2"/>
    <w:p w14:paraId="0613250C" w14:textId="581224F6" w:rsidR="00AC0AA3" w:rsidRPr="00AC0AA3" w:rsidRDefault="00AC0AA3" w:rsidP="00FE4852">
      <w:pPr>
        <w:rPr>
          <w:u w:val="single"/>
        </w:rPr>
      </w:pPr>
    </w:p>
    <w:p w14:paraId="3A9EF56F" w14:textId="67274C5D" w:rsidR="00AC0AA3" w:rsidRPr="00FE4852" w:rsidRDefault="00AC0AA3" w:rsidP="00FE4852">
      <w:pPr>
        <w:rPr>
          <w:u w:val="single"/>
        </w:rPr>
      </w:pPr>
      <w:r>
        <w:rPr>
          <w:u w:val="single"/>
        </w:rPr>
        <w:t xml:space="preserve">  </w:t>
      </w:r>
    </w:p>
    <w:p w14:paraId="0529E0BD" w14:textId="2A9F218C" w:rsidR="00FE4852" w:rsidRPr="00FE4852" w:rsidRDefault="00FE4852" w:rsidP="00FE4852">
      <w:pPr>
        <w:rPr>
          <w:u w:val="thick"/>
        </w:rPr>
      </w:pPr>
    </w:p>
    <w:p w14:paraId="30E6611E" w14:textId="77777777" w:rsidR="00FE4852" w:rsidRDefault="00FE4852">
      <w:pPr>
        <w:pStyle w:val="Signature"/>
        <w:rPr>
          <w:sz w:val="21"/>
          <w:szCs w:val="21"/>
        </w:rPr>
      </w:pPr>
    </w:p>
    <w:p w14:paraId="79C7B464" w14:textId="77777777" w:rsidR="00B70A10" w:rsidRDefault="00B70A10">
      <w:pPr>
        <w:pStyle w:val="Signature"/>
        <w:rPr>
          <w:sz w:val="21"/>
          <w:szCs w:val="21"/>
        </w:rPr>
      </w:pPr>
    </w:p>
    <w:p w14:paraId="7313EDCB" w14:textId="77777777" w:rsidR="00B70A10" w:rsidRDefault="00B70A10">
      <w:pPr>
        <w:pStyle w:val="Signature"/>
        <w:rPr>
          <w:sz w:val="21"/>
          <w:szCs w:val="21"/>
        </w:rPr>
      </w:pPr>
    </w:p>
    <w:sectPr w:rsidR="00B70A10"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71713" w14:textId="77777777" w:rsidR="00951C1A" w:rsidRDefault="00951C1A">
      <w:pPr>
        <w:spacing w:after="0" w:line="240" w:lineRule="auto"/>
      </w:pPr>
      <w:r>
        <w:separator/>
      </w:r>
    </w:p>
  </w:endnote>
  <w:endnote w:type="continuationSeparator" w:id="0">
    <w:p w14:paraId="48FB9295" w14:textId="77777777" w:rsidR="00951C1A" w:rsidRDefault="0095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967BA" w14:textId="77777777" w:rsidR="00495AEB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91BFBBB" wp14:editId="41951C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0AF502" w14:textId="77777777" w:rsidR="00495AEB" w:rsidRDefault="00495A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91BFBBB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0F0AF502" w14:textId="77777777" w:rsidR="00495AEB" w:rsidRDefault="00495A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80FB5E" wp14:editId="3F37F7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408577" w14:textId="77777777" w:rsidR="00495AEB" w:rsidRDefault="00495A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080FB5E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0D408577" w14:textId="77777777" w:rsidR="00495AEB" w:rsidRDefault="00495A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124857A" wp14:editId="512181E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8B0EF6" w14:textId="77777777" w:rsidR="00495AEB" w:rsidRDefault="00495A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124857A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418B0EF6" w14:textId="77777777" w:rsidR="00495AEB" w:rsidRDefault="00495A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820418" wp14:editId="4FE3B9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4536C0" w14:textId="77777777" w:rsidR="00495AEB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E250C95601884DD3951107E6568FFDD8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820418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" filled="f" stroked="f" strokeweight="2pt">
              <v:textbox inset="0,0,0,0">
                <w:txbxContent>
                  <w:p w14:paraId="6F4536C0" w14:textId="77777777" w:rsidR="00495AEB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E250C95601884DD3951107E6568FFDD8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7797B" w14:textId="77777777" w:rsidR="00951C1A" w:rsidRDefault="00951C1A">
      <w:pPr>
        <w:spacing w:after="0" w:line="240" w:lineRule="auto"/>
      </w:pPr>
      <w:r>
        <w:separator/>
      </w:r>
    </w:p>
  </w:footnote>
  <w:footnote w:type="continuationSeparator" w:id="0">
    <w:p w14:paraId="2F87E8F6" w14:textId="77777777" w:rsidR="00951C1A" w:rsidRDefault="0095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BC9B" w14:textId="77777777" w:rsidR="00495AEB" w:rsidRDefault="00000000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513B58" wp14:editId="3D5E8D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1904B67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752A87" wp14:editId="7CED75A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711BF6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C858C5" wp14:editId="6D025F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CA99648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335979">
    <w:abstractNumId w:val="0"/>
  </w:num>
  <w:num w:numId="2" w16cid:durableId="1742747516">
    <w:abstractNumId w:val="2"/>
  </w:num>
  <w:num w:numId="3" w16cid:durableId="634022829">
    <w:abstractNumId w:val="4"/>
  </w:num>
  <w:num w:numId="4" w16cid:durableId="1844659340">
    <w:abstractNumId w:val="5"/>
  </w:num>
  <w:num w:numId="5" w16cid:durableId="1784642938">
    <w:abstractNumId w:val="1"/>
  </w:num>
  <w:num w:numId="6" w16cid:durableId="1924408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10"/>
    <w:rsid w:val="0007250A"/>
    <w:rsid w:val="000A2A70"/>
    <w:rsid w:val="00151C6E"/>
    <w:rsid w:val="00285235"/>
    <w:rsid w:val="003410F2"/>
    <w:rsid w:val="004203E5"/>
    <w:rsid w:val="00495AEB"/>
    <w:rsid w:val="00772425"/>
    <w:rsid w:val="0082383E"/>
    <w:rsid w:val="00917C31"/>
    <w:rsid w:val="00951C1A"/>
    <w:rsid w:val="0096735A"/>
    <w:rsid w:val="00AC0AA3"/>
    <w:rsid w:val="00B70A10"/>
    <w:rsid w:val="00C32EF2"/>
    <w:rsid w:val="00C62E58"/>
    <w:rsid w:val="00DB33D1"/>
    <w:rsid w:val="00F81F04"/>
    <w:rsid w:val="00FE4852"/>
    <w:rsid w:val="00F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3A33"/>
  <w15:docId w15:val="{1B87F751-0817-479F-A49B-B119F220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D088B468FE4B4AA03DB16B59457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BC45-DCA2-49E7-BE46-E3EB0F4D7D56}"/>
      </w:docPartPr>
      <w:docPartBody>
        <w:p w:rsidR="00D51711" w:rsidRDefault="00000000">
          <w:pPr>
            <w:pStyle w:val="04D088B468FE4B4AA03DB16B594579CA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E250C95601884DD3951107E6568FF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F627-A0BE-4D75-981A-6226E1451092}"/>
      </w:docPartPr>
      <w:docPartBody>
        <w:p w:rsidR="00D51711" w:rsidRDefault="00000000">
          <w:pPr>
            <w:pStyle w:val="E250C95601884DD3951107E6568FFDD8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BC"/>
    <w:rsid w:val="00141A7E"/>
    <w:rsid w:val="001A0BBC"/>
    <w:rsid w:val="00D51711"/>
    <w:rsid w:val="00F8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088B468FE4B4AA03DB16B594579CA">
    <w:name w:val="04D088B468FE4B4AA03DB16B594579CA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250C95601884DD3951107E6568FFDD8">
    <w:name w:val="E250C95601884DD3951107E6568FF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CONTACT NO:6303685735              EMAIL ADDRESS:lakshmisri75809@gmail.com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D1FF-FB19-4CD2-BE6D-32DB0036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151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2025-08-05T15:16:00Z</dcterms:created>
  <dcterms:modified xsi:type="dcterms:W3CDTF">2025-08-06T01:21:00Z</dcterms:modified>
</cp:coreProperties>
</file>